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6C5F57" w:rsidP="00CA176A">
      <w:pPr>
        <w:rPr>
          <w:sz w:val="54"/>
          <w:lang w:val="en-US" w:eastAsia="sv-SE"/>
        </w:rPr>
      </w:pPr>
      <w:r w:rsidRPr="00B91D08">
        <w:rPr>
          <w:rStyle w:val="Heading1Char"/>
          <w:lang w:val="en-US"/>
        </w:rPr>
        <w:t>LIME Garcon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AD1D1F">
        <w:rPr>
          <w:sz w:val="21"/>
          <w:szCs w:val="21"/>
          <w:lang w:val="en-US" w:eastAsia="sv-SE"/>
        </w:rPr>
        <w:t xml:space="preserve">LIME </w:t>
      </w:r>
      <w:r w:rsidR="00DD7637">
        <w:rPr>
          <w:sz w:val="21"/>
          <w:szCs w:val="21"/>
          <w:lang w:val="en-US" w:eastAsia="sv-SE"/>
        </w:rPr>
        <w:t>Garcon</w:t>
      </w:r>
      <w:r w:rsidR="00AD1D1F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C7489" w:rsidRDefault="00D14164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 w:rsidRPr="00DC7489">
        <w:rPr>
          <w:sz w:val="21"/>
          <w:szCs w:val="21"/>
          <w:lang w:val="en-US" w:eastAsia="sv-SE"/>
        </w:rPr>
        <w:t>Copy "</w:t>
      </w:r>
      <w:r w:rsidR="00CA176A" w:rsidRPr="00DC7489">
        <w:rPr>
          <w:sz w:val="21"/>
          <w:szCs w:val="21"/>
          <w:lang w:val="en-US" w:eastAsia="sv-SE"/>
        </w:rPr>
        <w:t>garcon</w:t>
      </w:r>
      <w:r w:rsidRPr="00DC7489">
        <w:rPr>
          <w:sz w:val="21"/>
          <w:szCs w:val="21"/>
          <w:lang w:val="en-US" w:eastAsia="sv-SE"/>
        </w:rPr>
        <w:t>" folder to the “apps” folder.</w:t>
      </w:r>
    </w:p>
    <w:p w:rsidR="00D14164" w:rsidRDefault="00DC7489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Create a new table “garconsettings” and configure according to information in the install folder “1. LISA …” with supplied icon.</w:t>
      </w:r>
    </w:p>
    <w:p w:rsidR="00DC7489" w:rsidRDefault="00DC7489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Copy/paste the supplied html-files from the folder “2. Actionpad resources” and configure your index.html</w:t>
      </w:r>
    </w:p>
    <w:p w:rsidR="00DC7489" w:rsidRDefault="00DC7489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Configure database VBA according to the folder “3. VBA configuration”</w:t>
      </w:r>
    </w:p>
    <w:p w:rsidR="007037F2" w:rsidRPr="00DC7489" w:rsidRDefault="00C81D3F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See README file in the installation folder and subfolders </w:t>
      </w:r>
      <w:r w:rsidR="007037F2">
        <w:rPr>
          <w:sz w:val="21"/>
          <w:szCs w:val="21"/>
          <w:lang w:val="en-US" w:eastAsia="sv-SE"/>
        </w:rPr>
        <w:t>to make sure you haven’t missed anything.</w:t>
      </w:r>
    </w:p>
    <w:p w:rsidR="00D14164" w:rsidRPr="00B91D08" w:rsidRDefault="006C5F57" w:rsidP="00CA176A">
      <w:pPr>
        <w:pStyle w:val="Heading2"/>
        <w:rPr>
          <w:lang w:val="en-US"/>
        </w:rPr>
      </w:pPr>
      <w:bookmarkStart w:id="0" w:name="_GoBack"/>
      <w:bookmarkEnd w:id="0"/>
      <w:r w:rsidRPr="00B91D08">
        <w:rPr>
          <w:lang w:val="en-US"/>
        </w:rPr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  <w:r w:rsidR="00280F64">
        <w:rPr>
          <w:sz w:val="21"/>
          <w:szCs w:val="21"/>
          <w:lang w:val="en-US" w:eastAsia="sv-SE"/>
        </w:rPr>
        <w:t>By choosing operator on each Garcon item, you can either as described above choose to view a hit count or show the sum of a field value from the resulting records.</w:t>
      </w:r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</w:t>
      </w:r>
      <w:r w:rsidR="00280F64">
        <w:rPr>
          <w:sz w:val="21"/>
          <w:szCs w:val="21"/>
          <w:lang w:val="en-US" w:eastAsia="sv-SE"/>
        </w:rPr>
        <w:t>, size and icon</w:t>
      </w:r>
      <w:r>
        <w:rPr>
          <w:sz w:val="21"/>
          <w:szCs w:val="21"/>
          <w:lang w:val="en-US" w:eastAsia="sv-SE"/>
        </w:rPr>
        <w:t xml:space="preserve"> making it easy to identify</w:t>
      </w:r>
      <w:r w:rsidR="00280F64">
        <w:rPr>
          <w:sz w:val="21"/>
          <w:szCs w:val="21"/>
          <w:lang w:val="en-US" w:eastAsia="sv-SE"/>
        </w:rPr>
        <w:t xml:space="preserve"> and gives them a personal touch</w:t>
      </w:r>
      <w:r>
        <w:rPr>
          <w:sz w:val="21"/>
          <w:szCs w:val="21"/>
          <w:lang w:val="en-US" w:eastAsia="sv-SE"/>
        </w:rPr>
        <w:t>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to the correct table with the appropriate filter.</w:t>
      </w:r>
    </w:p>
    <w:p w:rsidR="00814D8D" w:rsidRDefault="006C5F57" w:rsidP="00EA1495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>LIME and the sky is the limit.</w:t>
      </w:r>
    </w:p>
    <w:p w:rsidR="00EA1495" w:rsidRPr="00EA1495" w:rsidRDefault="00EA1495" w:rsidP="00EA1495">
      <w:pPr>
        <w:rPr>
          <w:sz w:val="21"/>
          <w:szCs w:val="21"/>
          <w:lang w:val="en-US" w:eastAsia="sv-SE"/>
        </w:rPr>
      </w:pPr>
    </w:p>
    <w:p w:rsidR="00EE2064" w:rsidRPr="00EA1495" w:rsidRDefault="00EA1495" w:rsidP="00EA1495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t>Other recommendations</w:t>
      </w:r>
    </w:p>
    <w:p w:rsidR="00CA176A" w:rsidRPr="00D14164" w:rsidRDefault="00EE2064" w:rsidP="00CA176A">
      <w:pPr>
        <w:rPr>
          <w:lang w:val="en-US"/>
        </w:rPr>
      </w:pPr>
      <w:r w:rsidRPr="00EE2064">
        <w:rPr>
          <w:lang w:val="en-US" w:eastAsia="sv-SE"/>
        </w:rPr>
        <w:t>A r</w:t>
      </w:r>
      <w:r>
        <w:rPr>
          <w:lang w:val="en-US" w:eastAsia="sv-SE"/>
        </w:rPr>
        <w:t xml:space="preserve">ecommendation is to put a LIME </w:t>
      </w:r>
      <w:r w:rsidR="00280F64">
        <w:rPr>
          <w:lang w:val="en-US" w:eastAsia="sv-SE"/>
        </w:rPr>
        <w:t>security policy on the table, limiting the ability to write/add/delete Garcon records to a super user group in LISA.</w:t>
      </w:r>
    </w:p>
    <w:sectPr w:rsidR="00CA176A" w:rsidRPr="00D14164" w:rsidSect="0063780F">
      <w:footerReference w:type="first" r:id="rId8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723" w:rsidRDefault="009D7723">
      <w:pPr>
        <w:spacing w:after="0" w:line="240" w:lineRule="auto"/>
      </w:pPr>
      <w:r>
        <w:separator/>
      </w:r>
    </w:p>
  </w:endnote>
  <w:endnote w:type="continuationSeparator" w:id="0">
    <w:p w:rsidR="009D7723" w:rsidRDefault="009D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Vrinda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9D77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723" w:rsidRDefault="009D7723">
      <w:pPr>
        <w:spacing w:after="0" w:line="240" w:lineRule="auto"/>
      </w:pPr>
      <w:r>
        <w:separator/>
      </w:r>
    </w:p>
  </w:footnote>
  <w:footnote w:type="continuationSeparator" w:id="0">
    <w:p w:rsidR="009D7723" w:rsidRDefault="009D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blue_check"/>
      </v:shape>
    </w:pict>
  </w:numPicBullet>
  <w:abstractNum w:abstractNumId="0" w15:restartNumberingAfterBreak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804DF"/>
    <w:multiLevelType w:val="hybridMultilevel"/>
    <w:tmpl w:val="C03678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1"/>
  </w:num>
  <w:num w:numId="13">
    <w:abstractNumId w:val="1"/>
  </w:num>
  <w:num w:numId="14">
    <w:abstractNumId w:val="0"/>
  </w:num>
  <w:num w:numId="15">
    <w:abstractNumId w:val="2"/>
  </w:num>
  <w:num w:numId="16">
    <w:abstractNumId w:val="17"/>
  </w:num>
  <w:num w:numId="17">
    <w:abstractNumId w:val="19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20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3F45"/>
    <w:rsid w:val="00105416"/>
    <w:rsid w:val="00142D8D"/>
    <w:rsid w:val="001549D1"/>
    <w:rsid w:val="00176089"/>
    <w:rsid w:val="001B1390"/>
    <w:rsid w:val="00280F64"/>
    <w:rsid w:val="002A41EC"/>
    <w:rsid w:val="002B52A4"/>
    <w:rsid w:val="002E0BD2"/>
    <w:rsid w:val="002F1ADA"/>
    <w:rsid w:val="002F4D6C"/>
    <w:rsid w:val="00301C11"/>
    <w:rsid w:val="0036053C"/>
    <w:rsid w:val="003A38EF"/>
    <w:rsid w:val="004079DD"/>
    <w:rsid w:val="00426936"/>
    <w:rsid w:val="00452E5C"/>
    <w:rsid w:val="004A0D8E"/>
    <w:rsid w:val="004D6B1E"/>
    <w:rsid w:val="00551BB9"/>
    <w:rsid w:val="00555F4F"/>
    <w:rsid w:val="0055615B"/>
    <w:rsid w:val="005B036D"/>
    <w:rsid w:val="005D0CD6"/>
    <w:rsid w:val="00600F06"/>
    <w:rsid w:val="00602A63"/>
    <w:rsid w:val="0068269C"/>
    <w:rsid w:val="00690F7B"/>
    <w:rsid w:val="00696150"/>
    <w:rsid w:val="006A6A8D"/>
    <w:rsid w:val="006C4229"/>
    <w:rsid w:val="006C5F57"/>
    <w:rsid w:val="006D619A"/>
    <w:rsid w:val="007037F2"/>
    <w:rsid w:val="00721DD6"/>
    <w:rsid w:val="007758F5"/>
    <w:rsid w:val="007D32B0"/>
    <w:rsid w:val="00814D8D"/>
    <w:rsid w:val="00827F7A"/>
    <w:rsid w:val="008C0D83"/>
    <w:rsid w:val="009103AF"/>
    <w:rsid w:val="00913D71"/>
    <w:rsid w:val="0092751C"/>
    <w:rsid w:val="0093565F"/>
    <w:rsid w:val="00955511"/>
    <w:rsid w:val="0096569B"/>
    <w:rsid w:val="00992EF9"/>
    <w:rsid w:val="009B35EC"/>
    <w:rsid w:val="009D7723"/>
    <w:rsid w:val="00A06800"/>
    <w:rsid w:val="00A07887"/>
    <w:rsid w:val="00A14CE2"/>
    <w:rsid w:val="00A47CAA"/>
    <w:rsid w:val="00AC1476"/>
    <w:rsid w:val="00AC3ECF"/>
    <w:rsid w:val="00AD0E2B"/>
    <w:rsid w:val="00AD1D1F"/>
    <w:rsid w:val="00AD3155"/>
    <w:rsid w:val="00AD7E06"/>
    <w:rsid w:val="00AE163A"/>
    <w:rsid w:val="00B34EAF"/>
    <w:rsid w:val="00B70E0E"/>
    <w:rsid w:val="00B91D08"/>
    <w:rsid w:val="00B91E7F"/>
    <w:rsid w:val="00BB49EE"/>
    <w:rsid w:val="00BC40D8"/>
    <w:rsid w:val="00BD0336"/>
    <w:rsid w:val="00BE3E5A"/>
    <w:rsid w:val="00BE4B9D"/>
    <w:rsid w:val="00BF35AC"/>
    <w:rsid w:val="00C5469B"/>
    <w:rsid w:val="00C81D3F"/>
    <w:rsid w:val="00C82E37"/>
    <w:rsid w:val="00C96B93"/>
    <w:rsid w:val="00CA176A"/>
    <w:rsid w:val="00CD5432"/>
    <w:rsid w:val="00D14164"/>
    <w:rsid w:val="00D43992"/>
    <w:rsid w:val="00D65125"/>
    <w:rsid w:val="00DB601E"/>
    <w:rsid w:val="00DC7489"/>
    <w:rsid w:val="00DD7637"/>
    <w:rsid w:val="00DE44F1"/>
    <w:rsid w:val="00DF32FE"/>
    <w:rsid w:val="00E06550"/>
    <w:rsid w:val="00E30D08"/>
    <w:rsid w:val="00E3384B"/>
    <w:rsid w:val="00E75A6E"/>
    <w:rsid w:val="00EA1495"/>
    <w:rsid w:val="00EC4F27"/>
    <w:rsid w:val="00ED3775"/>
    <w:rsid w:val="00EE10A8"/>
    <w:rsid w:val="00EE2064"/>
    <w:rsid w:val="00F64A04"/>
    <w:rsid w:val="00F65922"/>
    <w:rsid w:val="00FB591E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459D2-D109-42C7-B9E3-75FECA8B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LLAB_WORD_2014_03_05.dotx</Template>
  <TotalTime>336</TotalTime>
  <Pages>1</Pages>
  <Words>247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Jonas E</cp:lastModifiedBy>
  <cp:revision>25</cp:revision>
  <cp:lastPrinted>2015-02-13T16:58:00Z</cp:lastPrinted>
  <dcterms:created xsi:type="dcterms:W3CDTF">2015-02-13T14:39:00Z</dcterms:created>
  <dcterms:modified xsi:type="dcterms:W3CDTF">2015-06-12T16:01:00Z</dcterms:modified>
</cp:coreProperties>
</file>